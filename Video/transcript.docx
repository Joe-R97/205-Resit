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19B" w:rsidRDefault="0061319B">
      <w:r>
        <w:t>Slide 1 – intro page (included name, SID)</w:t>
      </w:r>
    </w:p>
    <w:p w:rsidR="0061319B" w:rsidRDefault="0061319B"/>
    <w:p w:rsidR="0061319B" w:rsidRDefault="0061319B" w:rsidP="0061319B">
      <w:r>
        <w:t xml:space="preserve">Hello, welcome to a guide to Joe Robinson’s Portfolio site created for the </w:t>
      </w:r>
      <w:r>
        <w:t>Resit Assignment</w:t>
      </w:r>
      <w:r>
        <w:t xml:space="preserve"> for the module - </w:t>
      </w:r>
      <w:r>
        <w:t>205CDE Developing the Modern Web</w:t>
      </w:r>
      <w:r>
        <w:t>. Firstly, we’ll look at some of the features of the site.</w:t>
      </w:r>
    </w:p>
    <w:p w:rsidR="0061319B" w:rsidRDefault="0061319B" w:rsidP="0061319B"/>
    <w:p w:rsidR="0061319B" w:rsidRDefault="0061319B" w:rsidP="0061319B">
      <w:r>
        <w:t xml:space="preserve">Homepage </w:t>
      </w:r>
    </w:p>
    <w:p w:rsidR="00B11F67" w:rsidRDefault="00B11F67" w:rsidP="0061319B"/>
    <w:p w:rsidR="00B11F67" w:rsidRDefault="00B11F67" w:rsidP="0061319B">
      <w:r>
        <w:t xml:space="preserve">Here is the main home page for the site. The navigation bar and logo shown here are prominent on every page. They were created using the HTML mark-up language as well as CSS to define their specific styles. We look at some of code for this later. </w:t>
      </w:r>
    </w:p>
    <w:p w:rsidR="00B11F67" w:rsidRDefault="00B11F67" w:rsidP="0061319B"/>
    <w:p w:rsidR="00B11F67" w:rsidRDefault="00B11F67" w:rsidP="0061319B">
      <w:r>
        <w:t xml:space="preserve">The main feature of the homepage is the sliding carousel created using bootstrap, something else which will be explored later. Each contains a link to the three other pages of the site. </w:t>
      </w:r>
    </w:p>
    <w:p w:rsidR="0061319B" w:rsidRDefault="0061319B" w:rsidP="0061319B"/>
    <w:p w:rsidR="0061319B" w:rsidRDefault="0061319B" w:rsidP="0061319B">
      <w:r>
        <w:t>About page</w:t>
      </w:r>
    </w:p>
    <w:p w:rsidR="0061319B" w:rsidRDefault="0061319B" w:rsidP="0061319B"/>
    <w:p w:rsidR="0061319B" w:rsidRDefault="0061319B" w:rsidP="0061319B">
      <w:r>
        <w:t>Contact</w:t>
      </w:r>
    </w:p>
    <w:p w:rsidR="00F973B5" w:rsidRDefault="00F973B5" w:rsidP="0061319B"/>
    <w:p w:rsidR="00F973B5" w:rsidRDefault="00F973B5" w:rsidP="0061319B">
      <w:r>
        <w:t xml:space="preserve">The contact page has a table created with HTML and CSS which gives out contact details, in addition to do this there’s a button that when clicked opens up a form in which the users can leave feedback. The opening and closing of the form was achieved using </w:t>
      </w:r>
      <w:proofErr w:type="spellStart"/>
      <w:r>
        <w:t>Javascript</w:t>
      </w:r>
      <w:proofErr w:type="spellEnd"/>
      <w:r>
        <w:t xml:space="preserve">. To close the form the user can either click the cross in the top right hand corner or simply click anywhere else on the page. </w:t>
      </w:r>
    </w:p>
    <w:p w:rsidR="0061319B" w:rsidRDefault="0061319B" w:rsidP="0061319B"/>
    <w:p w:rsidR="0061319B" w:rsidRDefault="0061319B" w:rsidP="0061319B">
      <w:r>
        <w:t>CV</w:t>
      </w:r>
    </w:p>
    <w:p w:rsidR="005B31D1" w:rsidRDefault="005B31D1" w:rsidP="0061319B"/>
    <w:p w:rsidR="005B31D1" w:rsidRDefault="005B31D1" w:rsidP="0061319B">
      <w:r>
        <w:t>Next up is the page entitled CV this include</w:t>
      </w:r>
      <w:r w:rsidR="00E06157">
        <w:t>s a snippet of the</w:t>
      </w:r>
      <w:r>
        <w:t xml:space="preserve"> CV which is embe</w:t>
      </w:r>
      <w:r w:rsidR="00E06157">
        <w:t>dde</w:t>
      </w:r>
      <w:r>
        <w:t>d</w:t>
      </w:r>
      <w:r w:rsidR="00E06157">
        <w:t xml:space="preserve"> in the page using a HTML object tag. As this </w:t>
      </w:r>
      <w:r w:rsidR="006331B2">
        <w:t xml:space="preserve">was only a snippet of the CV there is also button included on the page which allows the user to download the full version should they wish to find out more. The downloadable CV was again achieved using Java Script. </w:t>
      </w:r>
    </w:p>
    <w:p w:rsidR="006331B2" w:rsidRDefault="006331B2" w:rsidP="0061319B"/>
    <w:p w:rsidR="006331B2" w:rsidRDefault="006331B2" w:rsidP="0061319B">
      <w:r>
        <w:t>Now, we shall explore the code of the site to see how these features were created. First up the HTML.</w:t>
      </w:r>
    </w:p>
    <w:p w:rsidR="0061319B" w:rsidRDefault="0061319B" w:rsidP="0061319B"/>
    <w:p w:rsidR="0061319B" w:rsidRDefault="0061319B" w:rsidP="0061319B">
      <w:r>
        <w:t>HTML</w:t>
      </w:r>
    </w:p>
    <w:p w:rsidR="0035459D" w:rsidRDefault="0035459D" w:rsidP="0061319B">
      <w:pPr>
        <w:rPr>
          <w:rFonts w:asciiTheme="minorHAnsi" w:eastAsiaTheme="minorEastAsia" w:hAnsiTheme="minorHAnsi" w:cstheme="minorBidi"/>
          <w:sz w:val="22"/>
          <w:szCs w:val="22"/>
        </w:rPr>
      </w:pPr>
      <w:r w:rsidRPr="00A161E9">
        <w:rPr>
          <w:rFonts w:asciiTheme="minorHAnsi" w:eastAsiaTheme="minorEastAsia" w:hAnsiTheme="minorHAnsi" w:cstheme="minorBidi"/>
          <w:sz w:val="22"/>
          <w:szCs w:val="22"/>
        </w:rPr>
        <w:t>HTML is the mark-up language used to set out the content and the structure of a website. HTML5 is the most recent version, and the version used as the backbone of the</w:t>
      </w:r>
      <w:r>
        <w:rPr>
          <w:rFonts w:asciiTheme="minorHAnsi" w:eastAsiaTheme="minorEastAsia" w:hAnsiTheme="minorHAnsi" w:cstheme="minorBidi"/>
          <w:sz w:val="22"/>
          <w:szCs w:val="22"/>
        </w:rPr>
        <w:t xml:space="preserve"> portfolio website, </w:t>
      </w:r>
      <w:r w:rsidRPr="00A161E9">
        <w:rPr>
          <w:rFonts w:asciiTheme="minorHAnsi" w:eastAsiaTheme="minorEastAsia" w:hAnsiTheme="minorHAnsi" w:cstheme="minorBidi"/>
          <w:sz w:val="22"/>
          <w:szCs w:val="22"/>
        </w:rPr>
        <w:t>mean</w:t>
      </w:r>
      <w:r>
        <w:rPr>
          <w:rFonts w:asciiTheme="minorHAnsi" w:eastAsiaTheme="minorEastAsia" w:hAnsiTheme="minorHAnsi" w:cstheme="minorBidi"/>
          <w:sz w:val="22"/>
          <w:szCs w:val="22"/>
        </w:rPr>
        <w:t>ing</w:t>
      </w:r>
      <w:r w:rsidRPr="00A161E9">
        <w:rPr>
          <w:rFonts w:asciiTheme="minorHAnsi" w:eastAsiaTheme="minorEastAsia" w:hAnsiTheme="minorHAnsi" w:cstheme="minorBidi"/>
          <w:sz w:val="22"/>
          <w:szCs w:val="22"/>
        </w:rPr>
        <w:t xml:space="preserve"> although the content was made using HTML it had no design or functionality, this would come later using other</w:t>
      </w:r>
      <w:r>
        <w:rPr>
          <w:rFonts w:asciiTheme="minorHAnsi" w:eastAsiaTheme="minorEastAsia" w:hAnsiTheme="minorHAnsi" w:cstheme="minorBidi"/>
          <w:sz w:val="22"/>
          <w:szCs w:val="22"/>
        </w:rPr>
        <w:t xml:space="preserve"> tools such as CSS and java script. </w:t>
      </w:r>
    </w:p>
    <w:p w:rsidR="0035459D" w:rsidRDefault="0035459D" w:rsidP="0061319B">
      <w:pPr>
        <w:rPr>
          <w:rFonts w:asciiTheme="minorHAnsi" w:eastAsiaTheme="minorEastAsia" w:hAnsiTheme="minorHAnsi" w:cstheme="minorBidi"/>
          <w:sz w:val="22"/>
          <w:szCs w:val="22"/>
        </w:rPr>
      </w:pPr>
    </w:p>
    <w:p w:rsidR="0035459D" w:rsidRDefault="009438F6" w:rsidP="0061319B">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Here is all the HTML code. It is being shown on cloud 9 the Cloud Ide which was used to create and host the files of the site. Allow me to talk you through the navigation bar and logo used on all the pages. </w:t>
      </w:r>
    </w:p>
    <w:p w:rsidR="009438F6" w:rsidRDefault="009438F6" w:rsidP="0061319B">
      <w:pPr>
        <w:rPr>
          <w:rFonts w:asciiTheme="minorHAnsi" w:eastAsiaTheme="minorEastAsia" w:hAnsiTheme="minorHAnsi" w:cstheme="minorBidi"/>
          <w:sz w:val="22"/>
          <w:szCs w:val="22"/>
        </w:rPr>
      </w:pPr>
    </w:p>
    <w:p w:rsidR="009438F6" w:rsidRDefault="009438F6" w:rsidP="0061319B">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*zoom in* </w:t>
      </w:r>
    </w:p>
    <w:p w:rsidR="009438F6" w:rsidRDefault="009438F6" w:rsidP="0061319B">
      <w:pPr>
        <w:rPr>
          <w:rFonts w:asciiTheme="minorHAnsi" w:eastAsiaTheme="minorEastAsia" w:hAnsiTheme="minorHAnsi" w:cstheme="minorBidi"/>
          <w:sz w:val="22"/>
          <w:szCs w:val="22"/>
        </w:rPr>
      </w:pPr>
    </w:p>
    <w:p w:rsidR="009438F6" w:rsidRDefault="00C64079" w:rsidP="0061319B">
      <w:bookmarkStart w:id="0" w:name="_GoBack"/>
      <w:r>
        <w:t>HTML is made up of elements</w:t>
      </w:r>
      <w:r w:rsidR="009438F6">
        <w:t xml:space="preserve">, </w:t>
      </w:r>
      <w:r>
        <w:t xml:space="preserve">most elements have an opening and closing tag such as the unordered list made for navigation bar, but some elements are void elements as they cannot contain any other content. Such as the image element used for the log. </w:t>
      </w:r>
    </w:p>
    <w:bookmarkEnd w:id="0"/>
    <w:p w:rsidR="0061319B" w:rsidRDefault="0061319B" w:rsidP="0061319B"/>
    <w:p w:rsidR="0061319B" w:rsidRDefault="0061319B" w:rsidP="0061319B">
      <w:r>
        <w:t xml:space="preserve">CSS </w:t>
      </w:r>
    </w:p>
    <w:p w:rsidR="0061319B" w:rsidRDefault="0061319B" w:rsidP="0061319B"/>
    <w:p w:rsidR="0061319B" w:rsidRDefault="0061319B" w:rsidP="0061319B">
      <w:r>
        <w:t xml:space="preserve">JS </w:t>
      </w:r>
    </w:p>
    <w:p w:rsidR="0061319B" w:rsidRDefault="0061319B" w:rsidP="0061319B"/>
    <w:p w:rsidR="0061319B" w:rsidRDefault="0061319B" w:rsidP="0061319B">
      <w:r>
        <w:t xml:space="preserve">BOOTSTRAP </w:t>
      </w:r>
    </w:p>
    <w:p w:rsidR="0061319B" w:rsidRDefault="0061319B" w:rsidP="0061319B"/>
    <w:p w:rsidR="0061319B" w:rsidRDefault="0061319B" w:rsidP="0061319B">
      <w:r>
        <w:t xml:space="preserve">Closing credits </w:t>
      </w:r>
    </w:p>
    <w:sectPr w:rsidR="0061319B">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19B"/>
    <w:rsid w:val="00017BAD"/>
    <w:rsid w:val="0035459D"/>
    <w:rsid w:val="005B31D1"/>
    <w:rsid w:val="0061319B"/>
    <w:rsid w:val="006331B2"/>
    <w:rsid w:val="0083325B"/>
    <w:rsid w:val="009438F6"/>
    <w:rsid w:val="00B11F67"/>
    <w:rsid w:val="00C64079"/>
    <w:rsid w:val="00E06157"/>
    <w:rsid w:val="00F973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E39AFB0-A72B-4C7C-AAF2-269CD7C46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3688AD67.dotm</Template>
  <TotalTime>263</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Robinson</dc:creator>
  <cp:keywords/>
  <dc:description/>
  <cp:lastModifiedBy>Joe Robinson</cp:lastModifiedBy>
  <cp:revision>1</cp:revision>
  <dcterms:created xsi:type="dcterms:W3CDTF">2017-06-27T12:02:00Z</dcterms:created>
  <dcterms:modified xsi:type="dcterms:W3CDTF">2017-06-27T16:48:00Z</dcterms:modified>
</cp:coreProperties>
</file>